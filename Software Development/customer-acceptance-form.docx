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3CD" w:rsidRPr="006B53CD" w:rsidRDefault="006B53CD" w:rsidP="0061092C">
      <w:pPr>
        <w:pStyle w:val="Header"/>
      </w:pPr>
    </w:p>
    <w:p w:rsidR="006B53CD" w:rsidRPr="0061092C" w:rsidRDefault="0061092C" w:rsidP="005151A9">
      <w:pPr>
        <w:pStyle w:val="Title"/>
        <w:spacing w:after="144"/>
      </w:pPr>
      <w:bookmarkStart w:id="0" w:name="OLE_LINK5"/>
      <w:bookmarkStart w:id="1" w:name="OLE_LINK6"/>
      <w:r>
        <w:t>Customer Acceptance Form</w:t>
      </w:r>
    </w:p>
    <w:bookmarkEnd w:id="0"/>
    <w:bookmarkEnd w:id="1"/>
    <w:p w:rsidR="006B53CD" w:rsidRPr="0061092C" w:rsidRDefault="006B53CD" w:rsidP="005151A9">
      <w:pPr>
        <w:pStyle w:val="Subtitle"/>
        <w:spacing w:after="144"/>
      </w:pPr>
      <w:r w:rsidRPr="0061092C">
        <w:t>[Project Name]</w:t>
      </w:r>
    </w:p>
    <w:p w:rsidR="006B53CD" w:rsidRDefault="006B53CD" w:rsidP="0061092C">
      <w:r>
        <w:t>Created by [Author]</w:t>
      </w:r>
    </w:p>
    <w:p w:rsidR="006B53CD" w:rsidRDefault="006B53CD" w:rsidP="0061092C">
      <w:r>
        <w:t>Version 1.0</w:t>
      </w:r>
      <w:r w:rsidR="0006128C">
        <w:t xml:space="preserve"> -</w:t>
      </w:r>
      <w:r>
        <w:t xml:space="preserve"> Issued </w:t>
      </w:r>
      <w:r w:rsidR="0006128C">
        <w:t>March 9, 2013</w:t>
      </w:r>
    </w:p>
    <w:p w:rsidR="006B53CD" w:rsidRDefault="006B53CD" w:rsidP="0061092C"/>
    <w:p w:rsidR="0061092C" w:rsidRPr="0061092C" w:rsidRDefault="0061092C" w:rsidP="0061092C">
      <w:pPr>
        <w:rPr>
          <w:color w:val="0070C0"/>
        </w:rPr>
      </w:pPr>
      <w:bookmarkStart w:id="2" w:name="OLE_LINK7"/>
      <w:bookmarkStart w:id="3" w:name="OLE_LINK8"/>
      <w:r w:rsidRPr="0061092C">
        <w:rPr>
          <w:color w:val="0070C0"/>
        </w:rPr>
        <w:t>This document is used to obtain the customer's sign-off once the project is complete.</w:t>
      </w:r>
      <w:bookmarkEnd w:id="2"/>
      <w:bookmarkEnd w:id="3"/>
    </w:p>
    <w:tbl>
      <w:tblPr>
        <w:tblW w:w="9464" w:type="dxa"/>
        <w:tblBorders>
          <w:top w:val="single" w:sz="6" w:space="0" w:color="A6A6A6" w:themeColor="background1" w:themeShade="A6"/>
          <w:left w:val="single" w:sz="6" w:space="0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ayout w:type="fixed"/>
        <w:tblLook w:val="00AF"/>
      </w:tblPr>
      <w:tblGrid>
        <w:gridCol w:w="7054"/>
        <w:gridCol w:w="2410"/>
      </w:tblGrid>
      <w:tr w:rsidR="0061092C" w:rsidTr="0061092C">
        <w:tc>
          <w:tcPr>
            <w:tcW w:w="9464" w:type="dxa"/>
            <w:gridSpan w:val="2"/>
            <w:shd w:val="clear" w:color="auto" w:fill="EEECE1" w:themeFill="background2"/>
          </w:tcPr>
          <w:p w:rsidR="0061092C" w:rsidRDefault="0061092C" w:rsidP="0061092C">
            <w:pPr>
              <w:jc w:val="left"/>
            </w:pPr>
            <w:r>
              <w:t>Project: [Project Name]</w:t>
            </w:r>
          </w:p>
        </w:tc>
      </w:tr>
      <w:tr w:rsidR="0061092C" w:rsidTr="005151A9">
        <w:trPr>
          <w:trHeight w:val="403"/>
        </w:trPr>
        <w:tc>
          <w:tcPr>
            <w:tcW w:w="7054" w:type="dxa"/>
          </w:tcPr>
          <w:p w:rsidR="0061092C" w:rsidRDefault="0061092C" w:rsidP="0061092C">
            <w:pPr>
              <w:jc w:val="left"/>
            </w:pPr>
            <w:r>
              <w:t>This document has been issued by: [Person Issuing Document]</w:t>
            </w:r>
          </w:p>
          <w:p w:rsidR="0061092C" w:rsidRDefault="0061092C" w:rsidP="0061092C">
            <w:pPr>
              <w:jc w:val="left"/>
            </w:pPr>
          </w:p>
        </w:tc>
        <w:tc>
          <w:tcPr>
            <w:tcW w:w="2410" w:type="dxa"/>
          </w:tcPr>
          <w:p w:rsidR="0061092C" w:rsidRDefault="0061092C" w:rsidP="0061092C">
            <w:pPr>
              <w:jc w:val="left"/>
            </w:pPr>
            <w:r>
              <w:t>Date Issued:</w:t>
            </w:r>
          </w:p>
        </w:tc>
      </w:tr>
    </w:tbl>
    <w:p w:rsidR="0061092C" w:rsidRDefault="0061092C" w:rsidP="0061092C"/>
    <w:tbl>
      <w:tblPr>
        <w:tblW w:w="9464" w:type="dxa"/>
        <w:tblLayout w:type="fixed"/>
        <w:tblLook w:val="0000"/>
      </w:tblPr>
      <w:tblGrid>
        <w:gridCol w:w="2660"/>
        <w:gridCol w:w="6804"/>
      </w:tblGrid>
      <w:tr w:rsidR="0061092C" w:rsidTr="0061092C">
        <w:tc>
          <w:tcPr>
            <w:tcW w:w="9464" w:type="dxa"/>
            <w:gridSpan w:val="2"/>
          </w:tcPr>
          <w:p w:rsidR="0061092C" w:rsidRDefault="0061092C" w:rsidP="006D45F2">
            <w:pPr>
              <w:jc w:val="both"/>
            </w:pPr>
            <w:r>
              <w:t>The Project Outcome has been measured against its acceptance criteria and has been formally accepted on behalf of the customer. The project may now be closed.</w:t>
            </w:r>
          </w:p>
        </w:tc>
      </w:tr>
      <w:tr w:rsidR="0061092C" w:rsidTr="0061092C">
        <w:tc>
          <w:tcPr>
            <w:tcW w:w="9464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EEECE1" w:themeFill="background2"/>
          </w:tcPr>
          <w:p w:rsidR="0061092C" w:rsidRDefault="0061092C" w:rsidP="0061092C">
            <w:pPr>
              <w:jc w:val="left"/>
            </w:pPr>
            <w:r>
              <w:t>Additional Comments about the Customers Acceptance:</w:t>
            </w:r>
          </w:p>
        </w:tc>
      </w:tr>
      <w:tr w:rsidR="0061092C" w:rsidTr="0061092C">
        <w:tc>
          <w:tcPr>
            <w:tcW w:w="9464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61092C" w:rsidRDefault="0061092C" w:rsidP="0061092C">
            <w:pPr>
              <w:jc w:val="left"/>
            </w:pPr>
          </w:p>
          <w:p w:rsidR="0061092C" w:rsidRDefault="0061092C" w:rsidP="0061092C">
            <w:pPr>
              <w:jc w:val="left"/>
            </w:pPr>
          </w:p>
          <w:p w:rsidR="0061092C" w:rsidRDefault="0061092C" w:rsidP="0061092C">
            <w:pPr>
              <w:jc w:val="left"/>
            </w:pPr>
          </w:p>
          <w:p w:rsidR="0061092C" w:rsidRDefault="0061092C" w:rsidP="0061092C">
            <w:pPr>
              <w:jc w:val="left"/>
            </w:pPr>
          </w:p>
        </w:tc>
      </w:tr>
      <w:tr w:rsidR="0061092C" w:rsidTr="0061092C">
        <w:tc>
          <w:tcPr>
            <w:tcW w:w="9464" w:type="dxa"/>
            <w:gridSpan w:val="2"/>
            <w:tcBorders>
              <w:top w:val="single" w:sz="2" w:space="0" w:color="C0C0C0"/>
              <w:left w:val="single" w:sz="2" w:space="0" w:color="C0C0C0"/>
              <w:bottom w:val="single" w:sz="4" w:space="0" w:color="A6A6A6" w:themeColor="background1" w:themeShade="A6"/>
              <w:right w:val="single" w:sz="2" w:space="0" w:color="C0C0C0"/>
            </w:tcBorders>
            <w:shd w:val="clear" w:color="auto" w:fill="EEECE1" w:themeFill="background2"/>
          </w:tcPr>
          <w:p w:rsidR="0061092C" w:rsidRDefault="0061092C" w:rsidP="0061092C">
            <w:pPr>
              <w:jc w:val="left"/>
            </w:pPr>
            <w:r>
              <w:t>Recorded Shortfalls of the Final Project Outcome (if any):</w:t>
            </w:r>
          </w:p>
        </w:tc>
      </w:tr>
      <w:tr w:rsidR="0061092C" w:rsidTr="0061092C">
        <w:tc>
          <w:tcPr>
            <w:tcW w:w="9464" w:type="dxa"/>
            <w:gridSpan w:val="2"/>
            <w:tcBorders>
              <w:top w:val="single" w:sz="2" w:space="0" w:color="C0C0C0"/>
              <w:left w:val="single" w:sz="2" w:space="0" w:color="C0C0C0"/>
              <w:bottom w:val="single" w:sz="4" w:space="0" w:color="A6A6A6" w:themeColor="background1" w:themeShade="A6"/>
              <w:right w:val="single" w:sz="2" w:space="0" w:color="C0C0C0"/>
            </w:tcBorders>
          </w:tcPr>
          <w:p w:rsidR="0061092C" w:rsidRDefault="0061092C" w:rsidP="0061092C">
            <w:pPr>
              <w:jc w:val="left"/>
            </w:pPr>
          </w:p>
          <w:p w:rsidR="0061092C" w:rsidRDefault="0061092C" w:rsidP="0061092C">
            <w:pPr>
              <w:jc w:val="left"/>
            </w:pPr>
          </w:p>
          <w:p w:rsidR="0061092C" w:rsidRDefault="0061092C" w:rsidP="0061092C">
            <w:pPr>
              <w:jc w:val="left"/>
            </w:pPr>
          </w:p>
          <w:p w:rsidR="0061092C" w:rsidRDefault="0061092C" w:rsidP="0061092C">
            <w:pPr>
              <w:jc w:val="left"/>
            </w:pPr>
          </w:p>
        </w:tc>
      </w:tr>
      <w:tr w:rsidR="0061092C" w:rsidTr="0061092C">
        <w:tc>
          <w:tcPr>
            <w:tcW w:w="266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1092C" w:rsidRDefault="0061092C" w:rsidP="0061092C">
            <w:pPr>
              <w:spacing w:after="200"/>
              <w:jc w:val="left"/>
            </w:pPr>
          </w:p>
          <w:p w:rsidR="0061092C" w:rsidRDefault="0061092C" w:rsidP="0061092C">
            <w:pPr>
              <w:spacing w:after="200"/>
              <w:jc w:val="left"/>
            </w:pPr>
            <w:r>
              <w:t>Executive / Sponsor:</w:t>
            </w:r>
          </w:p>
          <w:p w:rsidR="0061092C" w:rsidRDefault="0061092C" w:rsidP="0061092C">
            <w:pPr>
              <w:spacing w:after="200"/>
              <w:jc w:val="left"/>
            </w:pPr>
          </w:p>
          <w:p w:rsidR="0061092C" w:rsidRDefault="0061092C" w:rsidP="0061092C">
            <w:pPr>
              <w:spacing w:after="200"/>
              <w:jc w:val="left"/>
            </w:pPr>
          </w:p>
          <w:p w:rsidR="0061092C" w:rsidRDefault="0061092C" w:rsidP="0061092C">
            <w:pPr>
              <w:spacing w:after="200"/>
              <w:jc w:val="left"/>
            </w:pPr>
          </w:p>
          <w:p w:rsidR="0061092C" w:rsidRDefault="0061092C" w:rsidP="0061092C">
            <w:pPr>
              <w:spacing w:after="200"/>
              <w:jc w:val="left"/>
            </w:pPr>
            <w:r>
              <w:t>Senior User:</w:t>
            </w:r>
          </w:p>
          <w:p w:rsidR="0061092C" w:rsidRDefault="0061092C" w:rsidP="0061092C">
            <w:pPr>
              <w:spacing w:after="200"/>
              <w:jc w:val="left"/>
            </w:pPr>
          </w:p>
          <w:p w:rsidR="0061092C" w:rsidRDefault="0061092C" w:rsidP="0061092C">
            <w:pPr>
              <w:spacing w:after="200"/>
              <w:jc w:val="left"/>
            </w:pPr>
          </w:p>
          <w:p w:rsidR="0061092C" w:rsidRDefault="0061092C" w:rsidP="0061092C">
            <w:pPr>
              <w:spacing w:after="200"/>
              <w:jc w:val="left"/>
            </w:pPr>
          </w:p>
          <w:p w:rsidR="0061092C" w:rsidRDefault="0061092C" w:rsidP="0061092C">
            <w:pPr>
              <w:spacing w:after="200"/>
              <w:jc w:val="left"/>
            </w:pPr>
            <w:r>
              <w:t>Project Manager:</w:t>
            </w:r>
          </w:p>
          <w:p w:rsidR="0061092C" w:rsidRDefault="0061092C" w:rsidP="0061092C">
            <w:pPr>
              <w:spacing w:after="200"/>
              <w:jc w:val="left"/>
            </w:pPr>
          </w:p>
        </w:tc>
        <w:tc>
          <w:tcPr>
            <w:tcW w:w="68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1092C" w:rsidRDefault="0061092C" w:rsidP="0061092C">
            <w:pPr>
              <w:spacing w:after="200"/>
              <w:jc w:val="left"/>
            </w:pPr>
          </w:p>
          <w:p w:rsidR="0061092C" w:rsidRDefault="0061092C" w:rsidP="0061092C">
            <w:pPr>
              <w:spacing w:after="200"/>
              <w:jc w:val="left"/>
            </w:pPr>
            <w:r>
              <w:t>Signature:</w:t>
            </w:r>
            <w:r>
              <w:rPr>
                <w:color w:val="C0C0C0"/>
              </w:rPr>
              <w:t xml:space="preserve"> _________________________</w:t>
            </w:r>
            <w:r>
              <w:t xml:space="preserve"> </w:t>
            </w:r>
          </w:p>
          <w:p w:rsidR="0061092C" w:rsidRDefault="0061092C" w:rsidP="0061092C">
            <w:pPr>
              <w:spacing w:after="200"/>
              <w:jc w:val="left"/>
            </w:pPr>
            <w:r>
              <w:t>Name:</w:t>
            </w:r>
            <w:r>
              <w:rPr>
                <w:color w:val="C0C0C0"/>
              </w:rPr>
              <w:t xml:space="preserve"> _________________________</w:t>
            </w:r>
          </w:p>
          <w:p w:rsidR="0061092C" w:rsidRDefault="0061092C" w:rsidP="0061092C">
            <w:pPr>
              <w:spacing w:after="200"/>
              <w:jc w:val="left"/>
            </w:pPr>
            <w:r>
              <w:t>Date:</w:t>
            </w:r>
            <w:r>
              <w:rPr>
                <w:color w:val="C0C0C0"/>
              </w:rPr>
              <w:t xml:space="preserve"> _________________________</w:t>
            </w:r>
          </w:p>
          <w:p w:rsidR="0061092C" w:rsidRDefault="0061092C" w:rsidP="0061092C">
            <w:pPr>
              <w:spacing w:after="200"/>
              <w:jc w:val="left"/>
            </w:pPr>
          </w:p>
          <w:p w:rsidR="0061092C" w:rsidRDefault="0061092C" w:rsidP="0061092C">
            <w:pPr>
              <w:spacing w:after="200"/>
              <w:jc w:val="left"/>
            </w:pPr>
            <w:r>
              <w:t>Signature:</w:t>
            </w:r>
            <w:r>
              <w:rPr>
                <w:color w:val="C0C0C0"/>
              </w:rPr>
              <w:t xml:space="preserve"> _________________________</w:t>
            </w:r>
          </w:p>
          <w:p w:rsidR="0061092C" w:rsidRDefault="0061092C" w:rsidP="0061092C">
            <w:pPr>
              <w:spacing w:after="200"/>
              <w:jc w:val="left"/>
            </w:pPr>
            <w:r>
              <w:t>Name:</w:t>
            </w:r>
            <w:r>
              <w:rPr>
                <w:color w:val="C0C0C0"/>
              </w:rPr>
              <w:t xml:space="preserve"> _________________________</w:t>
            </w:r>
          </w:p>
          <w:p w:rsidR="0061092C" w:rsidRDefault="0061092C" w:rsidP="0061092C">
            <w:pPr>
              <w:spacing w:after="200"/>
              <w:jc w:val="left"/>
            </w:pPr>
            <w:r>
              <w:t>Date:</w:t>
            </w:r>
            <w:r>
              <w:rPr>
                <w:color w:val="C0C0C0"/>
              </w:rPr>
              <w:t xml:space="preserve"> _________________________</w:t>
            </w:r>
          </w:p>
          <w:p w:rsidR="0061092C" w:rsidRDefault="0061092C" w:rsidP="0061092C">
            <w:pPr>
              <w:spacing w:after="200"/>
              <w:jc w:val="left"/>
            </w:pPr>
          </w:p>
          <w:p w:rsidR="0061092C" w:rsidRDefault="0061092C" w:rsidP="0061092C">
            <w:pPr>
              <w:spacing w:after="200"/>
              <w:jc w:val="left"/>
            </w:pPr>
            <w:r>
              <w:t>Signature:</w:t>
            </w:r>
            <w:r>
              <w:rPr>
                <w:color w:val="C0C0C0"/>
              </w:rPr>
              <w:t xml:space="preserve"> _________________________</w:t>
            </w:r>
          </w:p>
          <w:p w:rsidR="0061092C" w:rsidRDefault="0061092C" w:rsidP="0061092C">
            <w:pPr>
              <w:spacing w:after="200"/>
              <w:jc w:val="left"/>
              <w:rPr>
                <w:color w:val="C0C0C0"/>
              </w:rPr>
            </w:pPr>
            <w:r>
              <w:t>Name:</w:t>
            </w:r>
            <w:r>
              <w:rPr>
                <w:color w:val="C0C0C0"/>
              </w:rPr>
              <w:t xml:space="preserve"> _________________________</w:t>
            </w:r>
          </w:p>
          <w:p w:rsidR="0061092C" w:rsidRPr="0061092C" w:rsidRDefault="0061092C" w:rsidP="0061092C">
            <w:pPr>
              <w:spacing w:after="200"/>
              <w:jc w:val="left"/>
              <w:rPr>
                <w:color w:val="C0C0C0"/>
              </w:rPr>
            </w:pPr>
            <w:r>
              <w:t>Date:</w:t>
            </w:r>
            <w:r>
              <w:rPr>
                <w:color w:val="C0C0C0"/>
              </w:rPr>
              <w:t>_________________________</w:t>
            </w:r>
          </w:p>
        </w:tc>
      </w:tr>
    </w:tbl>
    <w:p w:rsidR="0061092C" w:rsidRPr="0061092C" w:rsidRDefault="0061092C" w:rsidP="0061092C">
      <w:pPr>
        <w:jc w:val="left"/>
      </w:pPr>
    </w:p>
    <w:sectPr w:rsidR="0061092C" w:rsidRPr="0061092C" w:rsidSect="00E5730A">
      <w:headerReference w:type="even" r:id="rId8"/>
      <w:headerReference w:type="default" r:id="rId9"/>
      <w:footerReference w:type="default" r:id="rId10"/>
      <w:pgSz w:w="11907" w:h="16839" w:code="9"/>
      <w:pgMar w:top="1440" w:right="1440" w:bottom="1440" w:left="1440" w:header="709" w:footer="85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1B42" w:rsidRPr="006C409D" w:rsidRDefault="00C91B42" w:rsidP="0061092C">
      <w:pPr>
        <w:rPr>
          <w:lang w:val="en-GB"/>
        </w:rPr>
      </w:pPr>
      <w:r>
        <w:separator/>
      </w:r>
    </w:p>
    <w:p w:rsidR="00C91B42" w:rsidRDefault="00C91B42" w:rsidP="0061092C"/>
    <w:p w:rsidR="00C91B42" w:rsidRDefault="00C91B42" w:rsidP="0061092C"/>
    <w:p w:rsidR="00C91B42" w:rsidRDefault="00C91B42" w:rsidP="0061092C"/>
    <w:p w:rsidR="00C91B42" w:rsidRDefault="00C91B42" w:rsidP="0061092C"/>
    <w:p w:rsidR="00C91B42" w:rsidRDefault="00C91B42" w:rsidP="0061092C"/>
    <w:p w:rsidR="00C91B42" w:rsidRDefault="00C91B42" w:rsidP="0061092C"/>
  </w:endnote>
  <w:endnote w:type="continuationSeparator" w:id="0">
    <w:p w:rsidR="00C91B42" w:rsidRPr="006C409D" w:rsidRDefault="00C91B42" w:rsidP="0061092C">
      <w:pPr>
        <w:rPr>
          <w:lang w:val="en-GB"/>
        </w:rPr>
      </w:pPr>
      <w:r>
        <w:continuationSeparator/>
      </w:r>
    </w:p>
    <w:p w:rsidR="00C91B42" w:rsidRDefault="00C91B42" w:rsidP="0061092C"/>
    <w:p w:rsidR="00C91B42" w:rsidRDefault="00C91B42" w:rsidP="0061092C"/>
    <w:p w:rsidR="00C91B42" w:rsidRDefault="00C91B42" w:rsidP="0061092C"/>
    <w:p w:rsidR="00C91B42" w:rsidRDefault="00C91B42" w:rsidP="0061092C"/>
    <w:p w:rsidR="00C91B42" w:rsidRDefault="00C91B42" w:rsidP="0061092C"/>
    <w:p w:rsidR="00C91B42" w:rsidRDefault="00C91B42" w:rsidP="0061092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altName w:val="Book Antiqu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720" w:rsidRPr="0061092C" w:rsidRDefault="004C60E1" w:rsidP="0061092C">
    <w:pPr>
      <w:pStyle w:val="Footer"/>
      <w:rPr>
        <w:color w:val="0070C0"/>
      </w:rPr>
    </w:pPr>
    <w:r>
      <w:rPr>
        <w:noProof/>
        <w:snapToGrid/>
        <w:color w:val="0070C0"/>
        <w:lang w:val="en-GB"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9" type="#_x0000_t32" style="position:absolute;left:0;text-align:left;margin-left:-15.75pt;margin-top:-6.15pt;width:493.5pt;height:0;z-index:251659264" o:connectortype="straight" strokecolor="#0070c0">
          <v:stroke startarrow="oval" endarrow="oval"/>
          <v:shadow type="perspective" color="#205867 [1608]" opacity=".5" offset="1pt" offset2="-1pt"/>
        </v:shape>
      </w:pict>
    </w:r>
    <w:r w:rsidR="0061092C">
      <w:rPr>
        <w:color w:val="0070C0"/>
      </w:rPr>
      <w:t>Customer Acceptance Form</w:t>
    </w:r>
    <w:r w:rsidR="00C91FCE" w:rsidRPr="0061092C">
      <w:rPr>
        <w:color w:val="0070C0"/>
      </w:rPr>
      <w:tab/>
    </w:r>
    <w:r w:rsidR="00C91FCE" w:rsidRPr="0061092C">
      <w:rPr>
        <w:color w:val="0070C0"/>
      </w:rPr>
      <w:tab/>
    </w:r>
    <w:r w:rsidRPr="0061092C">
      <w:rPr>
        <w:color w:val="0070C0"/>
      </w:rPr>
      <w:fldChar w:fldCharType="begin"/>
    </w:r>
    <w:r w:rsidR="00C91FCE" w:rsidRPr="0061092C">
      <w:rPr>
        <w:color w:val="0070C0"/>
      </w:rPr>
      <w:instrText xml:space="preserve"> PAGE   \* MERGEFORMAT </w:instrText>
    </w:r>
    <w:r w:rsidRPr="0061092C">
      <w:rPr>
        <w:color w:val="0070C0"/>
      </w:rPr>
      <w:fldChar w:fldCharType="separate"/>
    </w:r>
    <w:r w:rsidR="00E31BEE">
      <w:rPr>
        <w:noProof/>
        <w:color w:val="0070C0"/>
      </w:rPr>
      <w:t>1</w:t>
    </w:r>
    <w:r w:rsidRPr="0061092C">
      <w:rPr>
        <w:color w:val="0070C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1B42" w:rsidRPr="006C409D" w:rsidRDefault="00C91B42" w:rsidP="0061092C">
      <w:pPr>
        <w:rPr>
          <w:lang w:val="en-GB"/>
        </w:rPr>
      </w:pPr>
      <w:r>
        <w:separator/>
      </w:r>
    </w:p>
    <w:p w:rsidR="00C91B42" w:rsidRDefault="00C91B42" w:rsidP="0061092C"/>
    <w:p w:rsidR="00C91B42" w:rsidRDefault="00C91B42" w:rsidP="0061092C"/>
    <w:p w:rsidR="00C91B42" w:rsidRDefault="00C91B42" w:rsidP="0061092C"/>
    <w:p w:rsidR="00C91B42" w:rsidRDefault="00C91B42" w:rsidP="0061092C"/>
    <w:p w:rsidR="00C91B42" w:rsidRDefault="00C91B42" w:rsidP="0061092C"/>
    <w:p w:rsidR="00C91B42" w:rsidRDefault="00C91B42" w:rsidP="0061092C"/>
  </w:footnote>
  <w:footnote w:type="continuationSeparator" w:id="0">
    <w:p w:rsidR="00C91B42" w:rsidRPr="006C409D" w:rsidRDefault="00C91B42" w:rsidP="0061092C">
      <w:pPr>
        <w:rPr>
          <w:lang w:val="en-GB"/>
        </w:rPr>
      </w:pPr>
      <w:r>
        <w:continuationSeparator/>
      </w:r>
    </w:p>
    <w:p w:rsidR="00C91B42" w:rsidRDefault="00C91B42" w:rsidP="0061092C"/>
    <w:p w:rsidR="00C91B42" w:rsidRDefault="00C91B42" w:rsidP="0061092C"/>
    <w:p w:rsidR="00C91B42" w:rsidRDefault="00C91B42" w:rsidP="0061092C"/>
    <w:p w:rsidR="00C91B42" w:rsidRDefault="00C91B42" w:rsidP="0061092C"/>
    <w:p w:rsidR="00C91B42" w:rsidRDefault="00C91B42" w:rsidP="0061092C"/>
    <w:p w:rsidR="00C91B42" w:rsidRDefault="00C91B42" w:rsidP="0061092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259" w:rsidRDefault="007D7259" w:rsidP="0061092C">
    <w:pPr>
      <w:pStyle w:val="Header"/>
    </w:pPr>
  </w:p>
  <w:p w:rsidR="0018330E" w:rsidRDefault="0018330E" w:rsidP="0061092C"/>
  <w:p w:rsidR="00E35720" w:rsidRDefault="00E35720" w:rsidP="0061092C"/>
  <w:p w:rsidR="00E35720" w:rsidRDefault="00E35720" w:rsidP="0061092C"/>
  <w:p w:rsidR="00E35720" w:rsidRDefault="00E35720" w:rsidP="0061092C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720" w:rsidRPr="0061092C" w:rsidRDefault="004C60E1" w:rsidP="0061092C">
    <w:pPr>
      <w:pStyle w:val="Header"/>
      <w:rPr>
        <w:color w:val="0070C0"/>
      </w:rPr>
    </w:pPr>
    <w:r>
      <w:rPr>
        <w:noProof/>
        <w:snapToGrid/>
        <w:color w:val="0070C0"/>
        <w:lang w:val="en-GB"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8" type="#_x0000_t32" style="position:absolute;left:0;text-align:left;margin-left:-16.5pt;margin-top:18.2pt;width:493.5pt;height:0;z-index:251658240" o:connectortype="straight" strokecolor="#0070c0">
          <v:stroke startarrow="oval" endarrow="oval"/>
          <v:shadow type="perspective" color="#205867 [1608]" opacity=".5" offset="1pt" offset2="-1pt"/>
        </v:shape>
      </w:pict>
    </w:r>
    <w:r w:rsidR="00C91FCE" w:rsidRPr="0061092C">
      <w:rPr>
        <w:color w:val="0070C0"/>
      </w:rPr>
      <w:t>[Project Name]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40291973"/>
    <w:multiLevelType w:val="multilevel"/>
    <w:tmpl w:val="97D42E1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5602"/>
    <o:shapelayout v:ext="edit">
      <o:idmap v:ext="edit" data="1"/>
      <o:rules v:ext="edit">
        <o:r id="V:Rule3" type="connector" idref="#_x0000_s1029"/>
        <o:r id="V:Rule4" type="connector" idref="#_x0000_s1028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8E4395"/>
    <w:rsid w:val="00006368"/>
    <w:rsid w:val="0006128C"/>
    <w:rsid w:val="000A625B"/>
    <w:rsid w:val="000E4141"/>
    <w:rsid w:val="0018330E"/>
    <w:rsid w:val="0031268B"/>
    <w:rsid w:val="003D3B48"/>
    <w:rsid w:val="004510F1"/>
    <w:rsid w:val="004874EE"/>
    <w:rsid w:val="00494C5D"/>
    <w:rsid w:val="004C60E1"/>
    <w:rsid w:val="005151A9"/>
    <w:rsid w:val="005657AB"/>
    <w:rsid w:val="005708CC"/>
    <w:rsid w:val="00585F88"/>
    <w:rsid w:val="00595298"/>
    <w:rsid w:val="005A0F37"/>
    <w:rsid w:val="0061092C"/>
    <w:rsid w:val="006B53CD"/>
    <w:rsid w:val="00713A41"/>
    <w:rsid w:val="007D30E2"/>
    <w:rsid w:val="007D7259"/>
    <w:rsid w:val="00891B2A"/>
    <w:rsid w:val="008A7B10"/>
    <w:rsid w:val="008E4395"/>
    <w:rsid w:val="008F478E"/>
    <w:rsid w:val="00937831"/>
    <w:rsid w:val="009E0372"/>
    <w:rsid w:val="00A07636"/>
    <w:rsid w:val="00A15233"/>
    <w:rsid w:val="00C50C8A"/>
    <w:rsid w:val="00C91B42"/>
    <w:rsid w:val="00C91FCE"/>
    <w:rsid w:val="00CB4756"/>
    <w:rsid w:val="00CF02D7"/>
    <w:rsid w:val="00DA3BD6"/>
    <w:rsid w:val="00DE39D1"/>
    <w:rsid w:val="00E04E7D"/>
    <w:rsid w:val="00E31BEE"/>
    <w:rsid w:val="00E35720"/>
    <w:rsid w:val="00E5730A"/>
    <w:rsid w:val="00E72BCE"/>
    <w:rsid w:val="00F65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61092C"/>
    <w:pPr>
      <w:spacing w:after="120" w:line="240" w:lineRule="auto"/>
      <w:jc w:val="center"/>
    </w:pPr>
    <w:rPr>
      <w:rFonts w:ascii="Arial" w:eastAsia="Times New Roman" w:hAnsi="Arial" w:cs="Times New Roman"/>
      <w:snapToGrid w:val="0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C91FCE"/>
    <w:pPr>
      <w:keepNext/>
      <w:numPr>
        <w:numId w:val="1"/>
      </w:numPr>
      <w:spacing w:before="120"/>
      <w:ind w:left="357" w:hanging="357"/>
      <w:outlineLvl w:val="0"/>
    </w:pPr>
    <w:rPr>
      <w:b/>
      <w:smallCaps/>
      <w:sz w:val="24"/>
    </w:rPr>
  </w:style>
  <w:style w:type="paragraph" w:styleId="Heading2">
    <w:name w:val="heading 2"/>
    <w:basedOn w:val="Normal"/>
    <w:next w:val="Normal"/>
    <w:link w:val="Heading2Char"/>
    <w:qFormat/>
    <w:rsid w:val="00C91FCE"/>
    <w:pPr>
      <w:keepNext/>
      <w:numPr>
        <w:ilvl w:val="1"/>
        <w:numId w:val="1"/>
      </w:numPr>
      <w:tabs>
        <w:tab w:val="left" w:pos="578"/>
      </w:tabs>
      <w:spacing w:before="120"/>
      <w:ind w:left="431" w:hanging="431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91FC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91FCE"/>
  </w:style>
  <w:style w:type="paragraph" w:styleId="Footer">
    <w:name w:val="footer"/>
    <w:basedOn w:val="Normal"/>
    <w:link w:val="FooterChar"/>
    <w:uiPriority w:val="99"/>
    <w:unhideWhenUsed/>
    <w:rsid w:val="00C91FC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91FCE"/>
  </w:style>
  <w:style w:type="character" w:customStyle="1" w:styleId="Heading1Char">
    <w:name w:val="Heading 1 Char"/>
    <w:basedOn w:val="DefaultParagraphFont"/>
    <w:link w:val="Heading1"/>
    <w:rsid w:val="00C91FCE"/>
    <w:rPr>
      <w:rFonts w:ascii="Arial" w:eastAsia="Times New Roman" w:hAnsi="Arial" w:cs="Times New Roman"/>
      <w:b/>
      <w:smallCaps/>
      <w:snapToGrid w:val="0"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C91FCE"/>
    <w:rPr>
      <w:rFonts w:ascii="Arial" w:eastAsia="Times New Roman" w:hAnsi="Arial" w:cs="Times New Roman"/>
      <w:b/>
      <w:snapToGrid w:val="0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C91F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rsid w:val="008A7B10"/>
    <w:pPr>
      <w:spacing w:after="0" w:line="280" w:lineRule="exact"/>
      <w:jc w:val="left"/>
    </w:pPr>
    <w:rPr>
      <w:rFonts w:ascii="Palatino" w:hAnsi="Palatino"/>
      <w:snapToGrid/>
    </w:rPr>
  </w:style>
  <w:style w:type="paragraph" w:styleId="BodyText">
    <w:name w:val="Body Text"/>
    <w:basedOn w:val="Normal"/>
    <w:link w:val="BodyTextChar"/>
    <w:semiHidden/>
    <w:rsid w:val="008A7B10"/>
    <w:pPr>
      <w:spacing w:after="0"/>
    </w:pPr>
    <w:rPr>
      <w:snapToGrid/>
      <w:lang w:val="en-GB" w:eastAsia="en-GB"/>
    </w:rPr>
  </w:style>
  <w:style w:type="character" w:customStyle="1" w:styleId="BodyTextChar">
    <w:name w:val="Body Text Char"/>
    <w:basedOn w:val="DefaultParagraphFont"/>
    <w:link w:val="BodyText"/>
    <w:semiHidden/>
    <w:rsid w:val="008A7B10"/>
    <w:rPr>
      <w:rFonts w:ascii="Arial" w:eastAsia="Times New Roman" w:hAnsi="Arial" w:cs="Times New Roman"/>
      <w:sz w:val="20"/>
      <w:szCs w:val="20"/>
      <w:lang w:eastAsia="en-GB"/>
    </w:rPr>
  </w:style>
  <w:style w:type="paragraph" w:styleId="Title">
    <w:name w:val="Title"/>
    <w:basedOn w:val="Header"/>
    <w:next w:val="Normal"/>
    <w:link w:val="TitleChar"/>
    <w:uiPriority w:val="10"/>
    <w:qFormat/>
    <w:rsid w:val="0061092C"/>
    <w:pPr>
      <w:spacing w:before="60" w:afterLines="60"/>
    </w:pPr>
    <w:rPr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61092C"/>
    <w:rPr>
      <w:rFonts w:ascii="Arial" w:eastAsia="Times New Roman" w:hAnsi="Arial" w:cs="Times New Roman"/>
      <w:snapToGrid w:val="0"/>
      <w:sz w:val="32"/>
      <w:szCs w:val="20"/>
      <w:lang w:val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61092C"/>
    <w:pPr>
      <w:spacing w:before="60" w:afterLines="60"/>
    </w:pPr>
    <w:rPr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092C"/>
    <w:rPr>
      <w:rFonts w:ascii="Arial" w:eastAsia="Times New Roman" w:hAnsi="Arial" w:cs="Times New Roman"/>
      <w:snapToGrid w:val="0"/>
      <w:sz w:val="24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nc\AppData\Roaming\Microsoft\Templates\template-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6DD521-3522-4F93-BFD2-D977E8C3C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template-portrait.dotx</Template>
  <TotalTime>12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Acceptance Form</dc:title>
  <dc:subject>Customer Acceptance Form</dc:subject>
  <dc:creator>Project Smart</dc:creator>
  <cp:keywords>Customer Acceptance Form</cp:keywords>
  <dc:description>This document is used to obtain the customer's sign-off once the project is complete.</dc:description>
  <cp:lastModifiedBy>Project Smart</cp:lastModifiedBy>
  <cp:revision>3</cp:revision>
  <cp:lastPrinted>2013-03-09T12:08:00Z</cp:lastPrinted>
  <dcterms:created xsi:type="dcterms:W3CDTF">2013-03-09T18:10:00Z</dcterms:created>
  <dcterms:modified xsi:type="dcterms:W3CDTF">2013-03-14T21:32:00Z</dcterms:modified>
  <cp:category>Project Management</cp:category>
  <cp:contentStatus>Final</cp:contentStatus>
</cp:coreProperties>
</file>